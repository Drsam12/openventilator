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85D" w:rsidRPr="00483EAB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▬  </w:t>
      </w:r>
      <w:r w:rsidRPr="00483EAB">
        <w:rPr>
          <w:rFonts w:ascii="Arial" w:hAnsi="Arial" w:cs="Arial"/>
          <w:sz w:val="50"/>
          <w:szCs w:val="50"/>
        </w:rPr>
        <w:t>0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5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10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15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20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Pr="001F0CA8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25</w:t>
      </w:r>
    </w:p>
    <w:p w:rsidR="0007785D" w:rsidRPr="00483EAB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25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30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35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40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45</w:t>
      </w:r>
    </w:p>
    <w:p w:rsidR="0007785D" w:rsidRPr="00053C52" w:rsidRDefault="0007785D" w:rsidP="00DA7880">
      <w:pPr>
        <w:ind w:left="4140"/>
        <w:rPr>
          <w:rFonts w:ascii="Arial" w:hAnsi="Arial" w:cs="Arial"/>
          <w:sz w:val="48"/>
          <w:szCs w:val="48"/>
        </w:rPr>
      </w:pPr>
      <w:r w:rsidRPr="00053C52">
        <w:rPr>
          <w:rFonts w:ascii="Arial" w:hAnsi="Arial" w:cs="Arial"/>
          <w:sz w:val="48"/>
          <w:szCs w:val="48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</w:t>
      </w:r>
    </w:p>
    <w:p w:rsidR="0007785D" w:rsidRPr="001F0CA8" w:rsidRDefault="0007785D" w:rsidP="00DA7880">
      <w:pPr>
        <w:ind w:left="414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▬  50</w:t>
      </w:r>
    </w:p>
    <w:sectPr w:rsidR="0007785D" w:rsidRPr="001F0CA8" w:rsidSect="00DA7880">
      <w:pgSz w:w="12240" w:h="15840"/>
      <w:pgMar w:top="360" w:right="180" w:bottom="360" w:left="180" w:header="720" w:footer="720" w:gutter="0"/>
      <w:cols w:num="2" w:sep="1" w:space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3EAB"/>
    <w:rsid w:val="00053C52"/>
    <w:rsid w:val="0007785D"/>
    <w:rsid w:val="001F0CA8"/>
    <w:rsid w:val="00483EAB"/>
    <w:rsid w:val="008767C8"/>
    <w:rsid w:val="008F37ED"/>
    <w:rsid w:val="00D430E4"/>
    <w:rsid w:val="00DA7880"/>
    <w:rsid w:val="00DF7B85"/>
    <w:rsid w:val="00FE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22</Words>
  <Characters>128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▬  0</dc:title>
  <dc:subject/>
  <dc:creator>Joris</dc:creator>
  <cp:keywords/>
  <dc:description/>
  <cp:lastModifiedBy>Joris</cp:lastModifiedBy>
  <cp:revision>2</cp:revision>
  <cp:lastPrinted>2020-05-07T12:46:00Z</cp:lastPrinted>
  <dcterms:created xsi:type="dcterms:W3CDTF">2020-05-09T16:38:00Z</dcterms:created>
  <dcterms:modified xsi:type="dcterms:W3CDTF">2020-05-09T16:38:00Z</dcterms:modified>
</cp:coreProperties>
</file>